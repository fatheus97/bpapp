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6C9A694F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32686EE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6B72B56E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2AA73B4B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5070C5" w:rsidRPr="005070C5">
              <w:rPr>
                <w:rFonts w:ascii="Arial" w:hAnsi="Arial" w:cs="Arial"/>
                <w:b/>
                <w:sz w:val="28"/>
                <w:szCs w:val="28"/>
              </w:rPr>
              <w:t>Katedra informatiky a kvantitativních metod</w:t>
            </w:r>
          </w:p>
        </w:tc>
      </w:tr>
      <w:tr w:rsidR="00DD1CC5" w:rsidRPr="00F05B69" w14:paraId="47A27BFC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7AC6FD52" w14:textId="77777777" w:rsidR="005070C5" w:rsidRDefault="005070C5" w:rsidP="005070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70C5">
              <w:rPr>
                <w:rFonts w:ascii="Arial" w:hAnsi="Arial" w:cs="Arial"/>
                <w:b/>
                <w:sz w:val="28"/>
                <w:szCs w:val="28"/>
              </w:rPr>
              <w:t xml:space="preserve">Desktopová aplikace na platformě Java pro analýzu dat v oblasti e-sportu. </w:t>
            </w:r>
          </w:p>
          <w:p w14:paraId="3EF13C48" w14:textId="77777777" w:rsidR="00DD1CC5" w:rsidRPr="00F05B69" w:rsidRDefault="00677D7A" w:rsidP="005070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6B7C405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3F7B469E" w14:textId="77777777" w:rsidR="00DD1CC5" w:rsidRPr="00F05B69" w:rsidRDefault="00DD1CC5" w:rsidP="00DD1CC5">
            <w:pPr>
              <w:pStyle w:val="NoSpacing"/>
            </w:pPr>
            <w:r w:rsidRPr="00F05B69">
              <w:t>Autor:</w:t>
            </w:r>
            <w:r w:rsidR="00BC066D">
              <w:t xml:space="preserve"> </w:t>
            </w:r>
            <w:r w:rsidR="005070C5">
              <w:t>František Bláha</w:t>
            </w:r>
          </w:p>
          <w:p w14:paraId="7750ED97" w14:textId="77777777" w:rsidR="00DD1CC5" w:rsidRPr="00F05B69" w:rsidRDefault="00DD1CC5" w:rsidP="00BC066D">
            <w:pPr>
              <w:pStyle w:val="NoSpacing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</w:t>
            </w:r>
            <w:r w:rsidR="005070C5">
              <w:t>Informační management</w:t>
            </w:r>
          </w:p>
        </w:tc>
      </w:tr>
      <w:tr w:rsidR="00DD1CC5" w:rsidRPr="00F05B69" w14:paraId="5F950C0E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02E7F1ED" w14:textId="77777777" w:rsidR="00DD1CC5" w:rsidRDefault="00DD1CC5" w:rsidP="00DD1CC5">
            <w:r w:rsidRPr="00F05B69">
              <w:t xml:space="preserve">Vedoucí práce: </w:t>
            </w:r>
            <w:r w:rsidR="005070C5">
              <w:t>Mgr. Vojtěch Vorel Ph.D.</w:t>
            </w:r>
          </w:p>
          <w:p w14:paraId="1738B930" w14:textId="77777777" w:rsidR="004366F7" w:rsidRDefault="004366F7" w:rsidP="005070C5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r w:rsidR="005070C5">
              <w:t xml:space="preserve">konzultant: Tomáš </w:t>
            </w:r>
            <w:proofErr w:type="spellStart"/>
            <w:r w:rsidR="005070C5">
              <w:t>Kněžínek</w:t>
            </w:r>
            <w:proofErr w:type="spellEnd"/>
          </w:p>
          <w:p w14:paraId="762520BB" w14:textId="77777777" w:rsidR="004366F7" w:rsidRDefault="004366F7" w:rsidP="004366F7">
            <w:pPr>
              <w:tabs>
                <w:tab w:val="left" w:pos="2268"/>
              </w:tabs>
            </w:pPr>
          </w:p>
          <w:p w14:paraId="0965A2EB" w14:textId="77777777" w:rsidR="004366F7" w:rsidRPr="00F05B69" w:rsidRDefault="004366F7" w:rsidP="00DD1CC5"/>
          <w:p w14:paraId="1B27C3F3" w14:textId="77777777" w:rsidR="00DD1CC5" w:rsidRPr="00F05B69" w:rsidRDefault="00DD1CC5" w:rsidP="00DD1CC5">
            <w:pPr>
              <w:pStyle w:val="NoSpacing"/>
            </w:pPr>
          </w:p>
        </w:tc>
      </w:tr>
      <w:tr w:rsidR="00DD1CC5" w:rsidRPr="00F05B69" w14:paraId="5C153A6E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73FC599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3304D968" w14:textId="77777777" w:rsidR="00DD1CC5" w:rsidRPr="00F05B69" w:rsidRDefault="005070C5" w:rsidP="004366F7">
            <w:pPr>
              <w:jc w:val="right"/>
            </w:pPr>
            <w:r>
              <w:t>Listopad 2022</w:t>
            </w:r>
          </w:p>
        </w:tc>
      </w:tr>
      <w:tr w:rsidR="00DD1CC5" w:rsidRPr="00F05B69" w14:paraId="02F863AE" w14:textId="77777777" w:rsidTr="0004216A">
        <w:trPr>
          <w:trHeight w:val="1280"/>
        </w:trPr>
        <w:tc>
          <w:tcPr>
            <w:tcW w:w="5000" w:type="pct"/>
            <w:gridSpan w:val="4"/>
          </w:tcPr>
          <w:p w14:paraId="356F6B06" w14:textId="77777777" w:rsidR="004366F7" w:rsidRDefault="004366F7" w:rsidP="00E30302"/>
          <w:p w14:paraId="0E698F96" w14:textId="77777777" w:rsidR="004366F7" w:rsidRDefault="004366F7" w:rsidP="00E30302"/>
          <w:p w14:paraId="02B62F22" w14:textId="77777777" w:rsidR="004366F7" w:rsidRDefault="004366F7" w:rsidP="00E30302"/>
          <w:p w14:paraId="223AE353" w14:textId="77777777" w:rsidR="004366F7" w:rsidRDefault="004366F7" w:rsidP="00E30302"/>
          <w:p w14:paraId="482FB4EE" w14:textId="77777777" w:rsidR="004366F7" w:rsidRDefault="004366F7" w:rsidP="00E30302"/>
          <w:p w14:paraId="693CEDC4" w14:textId="77777777" w:rsidR="004366F7" w:rsidRDefault="004366F7" w:rsidP="00E30302"/>
          <w:p w14:paraId="617A7A34" w14:textId="77777777" w:rsidR="004366F7" w:rsidRDefault="004366F7" w:rsidP="00E30302"/>
          <w:p w14:paraId="32AEFC5A" w14:textId="77777777" w:rsidR="004366F7" w:rsidRDefault="004366F7" w:rsidP="00E30302"/>
          <w:p w14:paraId="7E13CBE7" w14:textId="77777777" w:rsidR="004366F7" w:rsidRDefault="004366F7" w:rsidP="00E30302"/>
          <w:p w14:paraId="58825A7F" w14:textId="77777777" w:rsidR="004366F7" w:rsidRDefault="004366F7" w:rsidP="00E30302"/>
          <w:p w14:paraId="1BD6A476" w14:textId="77777777" w:rsidR="004366F7" w:rsidRDefault="004366F7" w:rsidP="00E30302"/>
          <w:p w14:paraId="1470130B" w14:textId="77777777" w:rsidR="004366F7" w:rsidRDefault="004366F7" w:rsidP="00E30302"/>
          <w:p w14:paraId="2A974E1C" w14:textId="77777777" w:rsidR="004366F7" w:rsidRDefault="004366F7" w:rsidP="00E30302"/>
          <w:p w14:paraId="099C5C18" w14:textId="77777777" w:rsidR="004366F7" w:rsidRDefault="004366F7" w:rsidP="00E30302"/>
          <w:p w14:paraId="4E85C8FA" w14:textId="77777777" w:rsidR="004366F7" w:rsidRDefault="004366F7" w:rsidP="00E30302"/>
          <w:p w14:paraId="7D7C0ADD" w14:textId="77777777" w:rsidR="004366F7" w:rsidRDefault="004366F7" w:rsidP="00E30302"/>
          <w:p w14:paraId="1AB9BDA5" w14:textId="77777777" w:rsidR="004366F7" w:rsidRDefault="004366F7" w:rsidP="00E30302"/>
          <w:p w14:paraId="62AD1212" w14:textId="77777777" w:rsidR="004366F7" w:rsidRDefault="004366F7" w:rsidP="00E30302"/>
          <w:p w14:paraId="249B200C" w14:textId="77777777" w:rsidR="004366F7" w:rsidRDefault="004366F7" w:rsidP="00E30302"/>
          <w:p w14:paraId="6E292839" w14:textId="77777777" w:rsidR="004366F7" w:rsidRDefault="004366F7" w:rsidP="00E30302"/>
          <w:p w14:paraId="3BF917EE" w14:textId="77777777" w:rsidR="004366F7" w:rsidRDefault="004366F7" w:rsidP="00E30302"/>
          <w:p w14:paraId="5E17DDCD" w14:textId="77777777" w:rsidR="004366F7" w:rsidRDefault="004366F7" w:rsidP="00E30302"/>
          <w:p w14:paraId="54A4E13B" w14:textId="77777777" w:rsidR="004366F7" w:rsidRDefault="004366F7" w:rsidP="00E30302"/>
          <w:p w14:paraId="54617384" w14:textId="77777777" w:rsidR="006E20C2" w:rsidRDefault="006E20C2" w:rsidP="00E30302"/>
          <w:p w14:paraId="39997C0D" w14:textId="77777777" w:rsidR="004366F7" w:rsidRDefault="004366F7" w:rsidP="00E30302"/>
          <w:p w14:paraId="5038C42E" w14:textId="77777777" w:rsidR="00DD1CC5" w:rsidRPr="00F05B69" w:rsidRDefault="00DD1CC5" w:rsidP="00E30302">
            <w:r w:rsidRPr="00F05B69">
              <w:t>Prohlášení:</w:t>
            </w:r>
          </w:p>
          <w:p w14:paraId="2CCB012A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363F32C5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0E14BF43" w14:textId="1294FDB1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8F4FD8">
              <w:rPr>
                <w:noProof/>
              </w:rPr>
              <w:t>18.11.2022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4CFA37E5" w14:textId="77777777" w:rsidR="00DD1CC5" w:rsidRPr="00F05B69" w:rsidRDefault="005070C5" w:rsidP="00DD1CC5">
            <w:pPr>
              <w:jc w:val="center"/>
            </w:pPr>
            <w:r>
              <w:t>František Bláha</w:t>
            </w:r>
          </w:p>
        </w:tc>
      </w:tr>
      <w:tr w:rsidR="00DD1CC5" w:rsidRPr="00F05B69" w14:paraId="17D6FA96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318B7C98" w14:textId="77777777" w:rsidR="004366F7" w:rsidRDefault="004366F7" w:rsidP="005640CC"/>
          <w:p w14:paraId="4F37A291" w14:textId="77777777" w:rsidR="004366F7" w:rsidRDefault="004366F7" w:rsidP="005640CC"/>
          <w:p w14:paraId="24647C3B" w14:textId="77777777" w:rsidR="004366F7" w:rsidRDefault="004366F7" w:rsidP="005640CC"/>
          <w:p w14:paraId="3DFE97F5" w14:textId="77777777" w:rsidR="004366F7" w:rsidRDefault="004366F7" w:rsidP="005640CC"/>
          <w:p w14:paraId="6B187881" w14:textId="77777777" w:rsidR="004366F7" w:rsidRDefault="004366F7" w:rsidP="005640CC"/>
          <w:p w14:paraId="24D3D949" w14:textId="77777777" w:rsidR="004366F7" w:rsidRDefault="004366F7" w:rsidP="005640CC"/>
          <w:p w14:paraId="6E439910" w14:textId="77777777" w:rsidR="004366F7" w:rsidRDefault="004366F7" w:rsidP="005640CC"/>
          <w:p w14:paraId="3253E8F5" w14:textId="77777777" w:rsidR="004366F7" w:rsidRDefault="004366F7" w:rsidP="005640CC"/>
          <w:p w14:paraId="581CD971" w14:textId="77777777" w:rsidR="004366F7" w:rsidRDefault="004366F7" w:rsidP="005640CC"/>
          <w:p w14:paraId="65CEA71B" w14:textId="77777777" w:rsidR="004366F7" w:rsidRDefault="004366F7" w:rsidP="005640CC"/>
          <w:p w14:paraId="43ED9598" w14:textId="77777777" w:rsidR="004366F7" w:rsidRDefault="004366F7" w:rsidP="005640CC"/>
          <w:p w14:paraId="0C90B972" w14:textId="77777777" w:rsidR="004366F7" w:rsidRDefault="004366F7" w:rsidP="005640CC"/>
          <w:p w14:paraId="2726F9FF" w14:textId="77777777" w:rsidR="004366F7" w:rsidRDefault="004366F7" w:rsidP="005640CC"/>
          <w:p w14:paraId="1D516C3A" w14:textId="77777777" w:rsidR="004366F7" w:rsidRDefault="004366F7" w:rsidP="005640CC"/>
          <w:p w14:paraId="57B1B693" w14:textId="77777777" w:rsidR="004366F7" w:rsidRDefault="004366F7" w:rsidP="005640CC"/>
          <w:p w14:paraId="57B60682" w14:textId="77777777" w:rsidR="004366F7" w:rsidRDefault="004366F7" w:rsidP="005640CC"/>
          <w:p w14:paraId="7D2492A6" w14:textId="77777777" w:rsidR="004366F7" w:rsidRDefault="004366F7" w:rsidP="005640CC"/>
          <w:p w14:paraId="7F1AD9F2" w14:textId="77777777" w:rsidR="004366F7" w:rsidRDefault="004366F7" w:rsidP="005640CC"/>
          <w:p w14:paraId="44280BA1" w14:textId="77777777" w:rsidR="004366F7" w:rsidRDefault="004366F7" w:rsidP="005640CC"/>
          <w:p w14:paraId="4F52FCEC" w14:textId="77777777" w:rsidR="004366F7" w:rsidRDefault="004366F7" w:rsidP="005640CC"/>
          <w:p w14:paraId="3DBDD6FB" w14:textId="77777777" w:rsidR="004366F7" w:rsidRDefault="004366F7" w:rsidP="005640CC"/>
          <w:p w14:paraId="36ED2E94" w14:textId="77777777" w:rsidR="004366F7" w:rsidRDefault="004366F7" w:rsidP="005640CC"/>
          <w:p w14:paraId="4420C3F9" w14:textId="77777777" w:rsidR="004366F7" w:rsidRDefault="004366F7" w:rsidP="005640CC"/>
          <w:p w14:paraId="380B09FD" w14:textId="77777777" w:rsidR="004366F7" w:rsidRDefault="004366F7" w:rsidP="005640CC"/>
          <w:p w14:paraId="1A8B0348" w14:textId="77777777" w:rsidR="004366F7" w:rsidRDefault="004366F7" w:rsidP="005640CC"/>
          <w:p w14:paraId="6209A8DC" w14:textId="77777777" w:rsidR="004366F7" w:rsidRDefault="004366F7" w:rsidP="005640CC"/>
          <w:p w14:paraId="279FF99B" w14:textId="77777777" w:rsidR="004366F7" w:rsidRDefault="004366F7" w:rsidP="005640CC"/>
          <w:p w14:paraId="3F37888C" w14:textId="77777777" w:rsidR="00DD1CC5" w:rsidRPr="00F05B69" w:rsidRDefault="00DD1CC5" w:rsidP="005640CC">
            <w:r w:rsidRPr="00F05B69">
              <w:t>Poděkování:</w:t>
            </w:r>
          </w:p>
          <w:p w14:paraId="6F2D1F05" w14:textId="77777777" w:rsidR="00DD1CC5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  <w:p w14:paraId="507E4983" w14:textId="5509AC8A" w:rsidR="00367C0E" w:rsidRPr="00F05B69" w:rsidRDefault="00367C0E" w:rsidP="004820CF">
            <w:pPr>
              <w:ind w:firstLine="708"/>
            </w:pPr>
          </w:p>
        </w:tc>
      </w:tr>
    </w:tbl>
    <w:p w14:paraId="2D5817B9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2792D5C5" w14:textId="77777777" w:rsidR="00240C6E" w:rsidRDefault="00240C6E" w:rsidP="00FC3E01">
      <w:pPr>
        <w:pStyle w:val="NadpisX"/>
      </w:pPr>
      <w:r>
        <w:lastRenderedPageBreak/>
        <w:t>Anotace</w:t>
      </w:r>
    </w:p>
    <w:p w14:paraId="353A98CE" w14:textId="77777777" w:rsidR="00F42488" w:rsidRDefault="008F4FD8" w:rsidP="008F4FD8">
      <w:r>
        <w:t xml:space="preserve">Cílem práce je představení zvolených vývojářských technologií na platformě Java a jejich využití k vytvoření desktopové aplikace. Následující nástroje a knihovny budou prostudovány a porovnány s alternativami, aby mohly být v praktické části správně využity: </w:t>
      </w:r>
      <w:proofErr w:type="spellStart"/>
      <w:r>
        <w:t>Riot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API, Amazon RDS, GSON, JDBC a knihovny integrované v balíčku Javy.</w:t>
      </w:r>
      <w:r w:rsidR="00F42488">
        <w:t xml:space="preserve"> </w:t>
      </w:r>
    </w:p>
    <w:p w14:paraId="69218D70" w14:textId="66BB29AC" w:rsidR="008F4FD8" w:rsidRPr="000A7743" w:rsidRDefault="008F4FD8" w:rsidP="008F4FD8">
      <w:r>
        <w:t>Praktická část práce se bude sestávat z aplikace, určené k tvorbě materiálů pro přípravu strategie na nadcházející soupeře e-</w:t>
      </w:r>
      <w:proofErr w:type="spellStart"/>
      <w:r>
        <w:t>sportového</w:t>
      </w:r>
      <w:proofErr w:type="spellEnd"/>
      <w:r>
        <w:t xml:space="preserve"> týmu. Aplikace bude vyvíjena ve spolupráci s e-</w:t>
      </w:r>
      <w:proofErr w:type="spellStart"/>
      <w:r>
        <w:t>sportovým</w:t>
      </w:r>
      <w:proofErr w:type="spellEnd"/>
      <w:r>
        <w:t xml:space="preserve"> týmem UHK a následně jim bude poskytnuta k využití.</w:t>
      </w:r>
    </w:p>
    <w:p w14:paraId="27C64BB9" w14:textId="77777777" w:rsidR="004820CF" w:rsidRDefault="004820CF" w:rsidP="00FC3E01">
      <w:pPr>
        <w:pStyle w:val="NadpisX"/>
        <w:rPr>
          <w:lang w:val="en-US"/>
        </w:rPr>
      </w:pPr>
    </w:p>
    <w:p w14:paraId="7D53C023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10FEE6F1" w14:textId="77777777" w:rsidR="006E20C2" w:rsidRPr="006E20C2" w:rsidRDefault="006E20C2" w:rsidP="006E20C2">
      <w:pPr>
        <w:rPr>
          <w:lang w:val="en-US"/>
        </w:rPr>
      </w:pPr>
    </w:p>
    <w:p w14:paraId="1DEE7881" w14:textId="6032B316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8F4FD8" w:rsidRPr="008F4FD8">
        <w:rPr>
          <w:sz w:val="28"/>
          <w:lang w:val="en-US"/>
        </w:rPr>
        <w:t>Desktop Java application for data analysis in e-sport</w:t>
      </w:r>
    </w:p>
    <w:p w14:paraId="6091B53E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50E2F732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r w:rsidR="00262A7A">
        <w:rPr>
          <w:lang w:val="en-US"/>
        </w:rPr>
        <w:t xml:space="preserve">Délka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2E3213AE" w14:textId="77777777" w:rsidR="00240C6E" w:rsidRDefault="00240C6E" w:rsidP="00B818FA">
      <w:pPr>
        <w:spacing w:after="200"/>
        <w:ind w:firstLine="567"/>
      </w:pPr>
    </w:p>
    <w:p w14:paraId="5229BDDF" w14:textId="77777777" w:rsidR="00240C6E" w:rsidRDefault="00240C6E" w:rsidP="00240C6E">
      <w:pPr>
        <w:spacing w:after="200" w:line="276" w:lineRule="auto"/>
      </w:pPr>
      <w:r>
        <w:br w:type="page"/>
      </w:r>
    </w:p>
    <w:p w14:paraId="2665EEAD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2F823472" w14:textId="77777777" w:rsidR="00FD6E7D" w:rsidRDefault="00E03E48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348517251" w:history="1">
        <w:r w:rsidR="00FD6E7D" w:rsidRPr="00A71D39">
          <w:rPr>
            <w:rStyle w:val="Hyperlink"/>
            <w:noProof/>
          </w:rPr>
          <w:t>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Úvod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_Toc348517251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3122CBD6" w14:textId="77777777" w:rsidR="00FD6E7D" w:rsidRDefault="00000000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2" w:history="1">
        <w:r w:rsidR="00FD6E7D" w:rsidRPr="00A71D39">
          <w:rPr>
            <w:rStyle w:val="Hyperlink"/>
            <w:noProof/>
          </w:rPr>
          <w:t>2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Cíl práce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_Toc348517252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1EF2A317" w14:textId="77777777" w:rsidR="00FD6E7D" w:rsidRDefault="00000000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3" w:history="1">
        <w:r w:rsidR="00FD6E7D" w:rsidRPr="00A71D39">
          <w:rPr>
            <w:rStyle w:val="Hyperlink"/>
            <w:noProof/>
          </w:rPr>
          <w:t>3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Metodika zpracování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_Toc348517253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5D6774BB" w14:textId="77777777" w:rsidR="00FD6E7D" w:rsidRDefault="00000000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4" w:history="1">
        <w:r w:rsidR="00FD6E7D" w:rsidRPr="00A71D39">
          <w:rPr>
            <w:rStyle w:val="Hyperlink"/>
            <w:noProof/>
          </w:rPr>
          <w:t>4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Kapitola - Vlastní text práce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_Toc348517254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64F61FCB" w14:textId="77777777" w:rsidR="00FD6E7D" w:rsidRDefault="0000000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5" w:history="1">
        <w:r w:rsidR="00FD6E7D" w:rsidRPr="00A71D39">
          <w:rPr>
            <w:rStyle w:val="Hyperlink"/>
            <w:noProof/>
          </w:rPr>
          <w:t>4.1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Podkapitola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512EA43C" w14:textId="77777777" w:rsidR="00FD6E7D" w:rsidRDefault="00000000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6" w:history="1">
        <w:r w:rsidR="00FD6E7D" w:rsidRPr="00A71D39">
          <w:rPr>
            <w:rStyle w:val="Hyperlink"/>
            <w:noProof/>
          </w:rPr>
          <w:t>4.1.1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Podřazená podkapitola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_Toc348517256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55F6472" w14:textId="77777777" w:rsidR="00FD6E7D" w:rsidRDefault="00000000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7" w:history="1">
        <w:r w:rsidR="00FD6E7D" w:rsidRPr="00A71D39">
          <w:rPr>
            <w:rStyle w:val="Hyperlink"/>
            <w:noProof/>
          </w:rPr>
          <w:t>5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Shrnutí výsledků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_Toc348517257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379D2A4E" w14:textId="77777777" w:rsidR="00FD6E7D" w:rsidRDefault="00000000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8" w:history="1">
        <w:r w:rsidR="00FD6E7D" w:rsidRPr="00A71D39">
          <w:rPr>
            <w:rStyle w:val="Hyperlink"/>
            <w:noProof/>
          </w:rPr>
          <w:t>6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Závěry a doporučení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36CB15A" w14:textId="77777777" w:rsidR="00FD6E7D" w:rsidRDefault="00000000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9" w:history="1">
        <w:r w:rsidR="00FD6E7D" w:rsidRPr="00A71D39">
          <w:rPr>
            <w:rStyle w:val="Hyperlink"/>
            <w:noProof/>
          </w:rPr>
          <w:t>7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Seznam použité literatury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_Toc348517259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1BDC9A52" w14:textId="77777777" w:rsidR="00FD6E7D" w:rsidRDefault="00000000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60" w:history="1">
        <w:r w:rsidR="00FD6E7D" w:rsidRPr="00A71D39">
          <w:rPr>
            <w:rStyle w:val="Hyperlink"/>
            <w:noProof/>
          </w:rPr>
          <w:t>8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link"/>
            <w:noProof/>
          </w:rPr>
          <w:t>Přílohy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_Toc348517260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79190058" w14:textId="77777777" w:rsidR="00B85C56" w:rsidRDefault="00E03E48" w:rsidP="00B85C56">
      <w:r>
        <w:fldChar w:fldCharType="end"/>
      </w:r>
    </w:p>
    <w:p w14:paraId="4F2F37E3" w14:textId="77777777" w:rsidR="00DD6E36" w:rsidRDefault="00DD6E36">
      <w:pPr>
        <w:spacing w:after="200" w:line="276" w:lineRule="auto"/>
      </w:pPr>
      <w:r>
        <w:br w:type="page"/>
      </w:r>
    </w:p>
    <w:p w14:paraId="617FEC7C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03A035E8" w14:textId="77777777" w:rsidR="00FD6E7D" w:rsidRDefault="00E4588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link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3440A520" w14:textId="77777777" w:rsidR="00E45882" w:rsidRPr="00E45882" w:rsidRDefault="00E45882" w:rsidP="00E45882">
      <w:r>
        <w:fldChar w:fldCharType="end"/>
      </w:r>
    </w:p>
    <w:p w14:paraId="2F0B9E08" w14:textId="77777777" w:rsidR="00223D03" w:rsidRDefault="00223D03" w:rsidP="007246C1">
      <w:pPr>
        <w:pStyle w:val="NadpisX"/>
      </w:pPr>
      <w:r>
        <w:t>Seznam tabulek</w:t>
      </w:r>
    </w:p>
    <w:p w14:paraId="6BBA77D7" w14:textId="77777777" w:rsidR="00FD6E7D" w:rsidRDefault="00E03E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link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6B945243" w14:textId="77777777" w:rsidR="00223D03" w:rsidRPr="00223D03" w:rsidRDefault="00E03E48">
      <w:r>
        <w:fldChar w:fldCharType="end"/>
      </w:r>
    </w:p>
    <w:p w14:paraId="3424C88E" w14:textId="77777777" w:rsidR="00096FD8" w:rsidRDefault="00096FD8" w:rsidP="00B85C56"/>
    <w:p w14:paraId="022EBEF0" w14:textId="77777777" w:rsidR="00096FD8" w:rsidRDefault="00096FD8" w:rsidP="00B85C56"/>
    <w:p w14:paraId="565FBE60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321743C4" w14:textId="77777777" w:rsidR="00BD3FFA" w:rsidRDefault="00BD3FFA" w:rsidP="0016335D">
      <w:pPr>
        <w:pStyle w:val="Heading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418F8D58" w14:textId="77777777" w:rsidR="004366F7" w:rsidRDefault="0016335D" w:rsidP="0016335D">
      <w:pPr>
        <w:pStyle w:val="Heading1"/>
      </w:pPr>
      <w:bookmarkStart w:id="2" w:name="_Toc348517251"/>
      <w:r>
        <w:lastRenderedPageBreak/>
        <w:t>Úvod</w:t>
      </w:r>
      <w:bookmarkEnd w:id="0"/>
      <w:bookmarkEnd w:id="1"/>
      <w:bookmarkEnd w:id="2"/>
    </w:p>
    <w:p w14:paraId="3B2E4C5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7A32E072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0CD95C85" w14:textId="77777777" w:rsidR="00995861" w:rsidRDefault="00995861" w:rsidP="0016335D">
      <w:pPr>
        <w:pStyle w:val="Heading1"/>
      </w:pPr>
      <w:bookmarkStart w:id="3" w:name="_Toc348517252"/>
      <w:r>
        <w:lastRenderedPageBreak/>
        <w:t>Cíl práce</w:t>
      </w:r>
      <w:bookmarkEnd w:id="3"/>
    </w:p>
    <w:p w14:paraId="09BF0B66" w14:textId="77777777" w:rsidR="00995861" w:rsidRDefault="00995861" w:rsidP="00995861">
      <w:pPr>
        <w:pStyle w:val="Default"/>
      </w:pPr>
    </w:p>
    <w:p w14:paraId="0124FA8F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02AD03C3" w14:textId="77777777" w:rsidR="00995861" w:rsidRPr="00995861" w:rsidRDefault="00995861" w:rsidP="00995861"/>
    <w:p w14:paraId="42761214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46A05E1F" w14:textId="77777777" w:rsidR="00995861" w:rsidRDefault="00995861" w:rsidP="0016335D">
      <w:pPr>
        <w:pStyle w:val="Heading1"/>
      </w:pPr>
      <w:bookmarkStart w:id="4" w:name="_Toc348517253"/>
      <w:r>
        <w:lastRenderedPageBreak/>
        <w:t>Metodika zpracování</w:t>
      </w:r>
      <w:bookmarkEnd w:id="4"/>
    </w:p>
    <w:p w14:paraId="1147961E" w14:textId="77777777" w:rsidR="00995861" w:rsidRDefault="00995861" w:rsidP="00995861">
      <w:pPr>
        <w:pStyle w:val="Default"/>
      </w:pPr>
    </w:p>
    <w:p w14:paraId="0256C1FD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555CA627" w14:textId="77777777" w:rsidR="00995861" w:rsidRPr="00995861" w:rsidRDefault="00995861" w:rsidP="00995861"/>
    <w:p w14:paraId="5E5F1C8E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01D76422" w14:textId="0DD274EA" w:rsidR="004366F7" w:rsidRDefault="001B0012" w:rsidP="0016335D">
      <w:pPr>
        <w:pStyle w:val="Heading1"/>
      </w:pPr>
      <w:bookmarkStart w:id="5" w:name="_Toc348517254"/>
      <w:r>
        <w:lastRenderedPageBreak/>
        <w:t>Kapitola – Vlastní</w:t>
      </w:r>
      <w:r w:rsidR="004366F7">
        <w:t xml:space="preserve"> text práce</w:t>
      </w:r>
      <w:bookmarkEnd w:id="5"/>
    </w:p>
    <w:p w14:paraId="3F291916" w14:textId="77777777" w:rsidR="00FD6E7D" w:rsidRDefault="00CC26AC" w:rsidP="00CC26AC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Vlastní</w:t>
      </w:r>
      <w:r w:rsidR="002743E7">
        <w:rPr>
          <w:rFonts w:eastAsia="ComeniaSerif"/>
          <w:lang w:bidi="ar-SA"/>
        </w:rPr>
        <w:t xml:space="preserve"> </w:t>
      </w:r>
      <w:r w:rsidR="002743E7">
        <w:rPr>
          <w:rFonts w:eastAsia="ComeniaSerif" w:hint="eastAsia"/>
          <w:lang w:bidi="ar-SA"/>
        </w:rPr>
        <w:t>ř</w:t>
      </w:r>
      <w:r w:rsidR="002743E7">
        <w:rPr>
          <w:rFonts w:eastAsia="ComeniaSerif"/>
          <w:lang w:bidi="ar-SA"/>
        </w:rPr>
        <w:t>e</w:t>
      </w:r>
      <w:r w:rsidR="002743E7">
        <w:rPr>
          <w:rFonts w:eastAsia="ComeniaSerif" w:hint="eastAsia"/>
          <w:lang w:bidi="ar-SA"/>
        </w:rPr>
        <w:t>š</w:t>
      </w:r>
      <w:r>
        <w:rPr>
          <w:rFonts w:eastAsia="ComeniaSerif"/>
          <w:lang w:bidi="ar-SA"/>
        </w:rPr>
        <w:t>ení dokládá</w:t>
      </w:r>
      <w:r w:rsidR="002743E7">
        <w:rPr>
          <w:rFonts w:eastAsia="ComeniaSerif"/>
          <w:lang w:bidi="ar-SA"/>
        </w:rPr>
        <w:t xml:space="preserve"> student zpravidla v n</w:t>
      </w:r>
      <w:r w:rsidR="002743E7">
        <w:rPr>
          <w:rFonts w:eastAsia="ComeniaSerif" w:hint="eastAsia"/>
          <w:lang w:bidi="ar-SA"/>
        </w:rPr>
        <w:t>ě</w:t>
      </w:r>
      <w:r>
        <w:rPr>
          <w:rFonts w:eastAsia="ComeniaSerif"/>
          <w:lang w:bidi="ar-SA"/>
        </w:rPr>
        <w:t>kolika kapitolá</w:t>
      </w:r>
      <w:r w:rsidR="002743E7">
        <w:rPr>
          <w:rFonts w:eastAsia="ComeniaSerif"/>
          <w:lang w:bidi="ar-SA"/>
        </w:rPr>
        <w:t>ch.</w:t>
      </w:r>
      <w:r w:rsidR="00E45882">
        <w:rPr>
          <w:rFonts w:eastAsia="ComeniaSerif"/>
          <w:lang w:bidi="ar-SA"/>
        </w:rPr>
        <w:t xml:space="preserve"> </w:t>
      </w:r>
      <w:r w:rsidR="002743E7">
        <w:rPr>
          <w:rFonts w:eastAsia="ComeniaSerif"/>
          <w:lang w:bidi="ar-SA"/>
        </w:rPr>
        <w:t>Podle charakteru</w:t>
      </w:r>
      <w:r>
        <w:rPr>
          <w:rFonts w:eastAsia="ComeniaSerif"/>
          <w:lang w:bidi="ar-SA"/>
        </w:rPr>
        <w:t xml:space="preserve"> prá</w:t>
      </w:r>
      <w:r w:rsidR="002743E7">
        <w:rPr>
          <w:rFonts w:eastAsia="ComeniaSerif"/>
          <w:lang w:bidi="ar-SA"/>
        </w:rPr>
        <w:t>ce mus</w:t>
      </w:r>
      <w:r>
        <w:rPr>
          <w:rFonts w:eastAsia="ComeniaSerif"/>
          <w:lang w:bidi="ar-SA"/>
        </w:rPr>
        <w:t>í student uvá</w:t>
      </w:r>
      <w:r w:rsidR="002743E7">
        <w:rPr>
          <w:rFonts w:eastAsia="ComeniaSerif" w:hint="eastAsia"/>
          <w:lang w:bidi="ar-SA"/>
        </w:rPr>
        <w:t>ž</w:t>
      </w:r>
      <w:r>
        <w:rPr>
          <w:rFonts w:eastAsia="ComeniaSerif"/>
          <w:lang w:bidi="ar-SA"/>
        </w:rPr>
        <w:t>it, zda informace netextové</w:t>
      </w:r>
      <w:r w:rsidR="002743E7">
        <w:rPr>
          <w:rFonts w:eastAsia="ComeniaSerif"/>
          <w:lang w:bidi="ar-SA"/>
        </w:rPr>
        <w:t xml:space="preserve"> povahy (data, tabulky,</w:t>
      </w:r>
      <w:r>
        <w:rPr>
          <w:rFonts w:eastAsia="ComeniaSerif"/>
          <w:lang w:bidi="ar-SA"/>
        </w:rPr>
        <w:t xml:space="preserve"> </w:t>
      </w:r>
      <w:r w:rsidR="002743E7">
        <w:rPr>
          <w:rFonts w:eastAsia="ComeniaSerif"/>
          <w:lang w:bidi="ar-SA"/>
        </w:rPr>
        <w:t>obr</w:t>
      </w:r>
      <w:r>
        <w:rPr>
          <w:rFonts w:eastAsia="ComeniaSerif"/>
          <w:lang w:bidi="ar-SA"/>
        </w:rPr>
        <w:t>ázky atd.) bude uvá</w:t>
      </w:r>
      <w:r w:rsidR="002743E7">
        <w:rPr>
          <w:rFonts w:eastAsia="ComeniaSerif"/>
          <w:lang w:bidi="ar-SA"/>
        </w:rPr>
        <w:t>d</w:t>
      </w:r>
      <w:r w:rsidR="002743E7">
        <w:rPr>
          <w:rFonts w:eastAsia="ComeniaSerif" w:hint="eastAsia"/>
          <w:lang w:bidi="ar-SA"/>
        </w:rPr>
        <w:t>ě</w:t>
      </w:r>
      <w:r w:rsidR="002743E7">
        <w:rPr>
          <w:rFonts w:eastAsia="ComeniaSerif"/>
          <w:lang w:bidi="ar-SA"/>
        </w:rPr>
        <w:t>t p</w:t>
      </w:r>
      <w:r w:rsidR="002743E7">
        <w:rPr>
          <w:rFonts w:eastAsia="ComeniaSerif" w:hint="eastAsia"/>
          <w:lang w:bidi="ar-SA"/>
        </w:rPr>
        <w:t>ř</w:t>
      </w:r>
      <w:r>
        <w:rPr>
          <w:rFonts w:eastAsia="ComeniaSerif"/>
          <w:lang w:bidi="ar-SA"/>
        </w:rPr>
        <w:t>í</w:t>
      </w:r>
      <w:r w:rsidR="002743E7">
        <w:rPr>
          <w:rFonts w:eastAsia="ComeniaSerif"/>
          <w:lang w:bidi="ar-SA"/>
        </w:rPr>
        <w:t>mo v textu, nebo je za</w:t>
      </w:r>
      <w:r w:rsidR="002743E7">
        <w:rPr>
          <w:rFonts w:eastAsia="ComeniaSerif" w:hint="eastAsia"/>
          <w:lang w:bidi="ar-SA"/>
        </w:rPr>
        <w:t>ř</w:t>
      </w:r>
      <w:r>
        <w:rPr>
          <w:rFonts w:eastAsia="ComeniaSerif"/>
          <w:lang w:bidi="ar-SA"/>
        </w:rPr>
        <w:t>adí</w:t>
      </w:r>
      <w:r w:rsidR="002743E7">
        <w:rPr>
          <w:rFonts w:eastAsia="ComeniaSerif"/>
          <w:lang w:bidi="ar-SA"/>
        </w:rPr>
        <w:t xml:space="preserve"> a</w:t>
      </w:r>
      <w:r w:rsidR="002743E7">
        <w:rPr>
          <w:rFonts w:eastAsia="ComeniaSerif" w:hint="eastAsia"/>
          <w:lang w:bidi="ar-SA"/>
        </w:rPr>
        <w:t>ž</w:t>
      </w:r>
      <w:r>
        <w:rPr>
          <w:rFonts w:eastAsia="ComeniaSerif"/>
          <w:lang w:bidi="ar-SA"/>
        </w:rPr>
        <w:t xml:space="preserve"> za celou prá</w:t>
      </w:r>
      <w:r w:rsidR="002743E7">
        <w:rPr>
          <w:rFonts w:eastAsia="ComeniaSerif"/>
          <w:lang w:bidi="ar-SA"/>
        </w:rPr>
        <w:t>ci ve form</w:t>
      </w:r>
      <w:r w:rsidR="002743E7">
        <w:rPr>
          <w:rFonts w:eastAsia="ComeniaSerif" w:hint="eastAsia"/>
          <w:lang w:bidi="ar-SA"/>
        </w:rPr>
        <w:t>ě</w:t>
      </w:r>
      <w:r>
        <w:rPr>
          <w:rFonts w:eastAsia="ComeniaSerif"/>
          <w:lang w:bidi="ar-SA"/>
        </w:rPr>
        <w:t xml:space="preserve"> </w:t>
      </w:r>
      <w:r w:rsidR="002743E7">
        <w:rPr>
          <w:rFonts w:eastAsia="ComeniaSerif"/>
          <w:lang w:bidi="ar-SA"/>
        </w:rPr>
        <w:t>p</w:t>
      </w:r>
      <w:r w:rsidR="002743E7">
        <w:rPr>
          <w:rFonts w:eastAsia="ComeniaSerif" w:hint="eastAsia"/>
          <w:lang w:bidi="ar-SA"/>
        </w:rPr>
        <w:t>ř</w:t>
      </w:r>
      <w:r>
        <w:rPr>
          <w:rFonts w:eastAsia="ComeniaSerif"/>
          <w:lang w:bidi="ar-SA"/>
        </w:rPr>
        <w:t>í</w:t>
      </w:r>
      <w:r w:rsidR="002743E7">
        <w:rPr>
          <w:rFonts w:eastAsia="ComeniaSerif"/>
          <w:lang w:bidi="ar-SA"/>
        </w:rPr>
        <w:t xml:space="preserve">loh, </w:t>
      </w:r>
      <w:r w:rsidR="002743E7">
        <w:rPr>
          <w:rFonts w:eastAsia="ComeniaSerif" w:hint="eastAsia"/>
          <w:lang w:bidi="ar-SA"/>
        </w:rPr>
        <w:t>č</w:t>
      </w:r>
      <w:r w:rsidR="006E20C2">
        <w:rPr>
          <w:rFonts w:eastAsia="ComeniaSerif"/>
          <w:lang w:bidi="ar-SA"/>
        </w:rPr>
        <w:t>i </w:t>
      </w:r>
      <w:r w:rsidR="002743E7">
        <w:rPr>
          <w:rFonts w:eastAsia="ComeniaSerif"/>
          <w:lang w:bidi="ar-SA"/>
        </w:rPr>
        <w:t>bude kombinovat oba zp</w:t>
      </w:r>
      <w:r w:rsidR="002743E7">
        <w:rPr>
          <w:rFonts w:eastAsia="ComeniaSerif" w:hint="eastAsia"/>
          <w:lang w:bidi="ar-SA"/>
        </w:rPr>
        <w:t>ů</w:t>
      </w:r>
      <w:r w:rsidR="002743E7">
        <w:rPr>
          <w:rFonts w:eastAsia="ComeniaSerif"/>
          <w:lang w:bidi="ar-SA"/>
        </w:rPr>
        <w:t>soby.</w:t>
      </w:r>
      <w:r w:rsidR="00677D7A">
        <w:rPr>
          <w:rFonts w:eastAsia="ComeniaSerif"/>
          <w:lang w:bidi="ar-SA"/>
        </w:rPr>
        <w:t xml:space="preserve"> </w:t>
      </w:r>
    </w:p>
    <w:p w14:paraId="26B42555" w14:textId="77777777" w:rsidR="004B556C" w:rsidRDefault="00677D7A" w:rsidP="00CC26AC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Více podrobností viz Metodické pokyny</w:t>
      </w:r>
      <w:r w:rsidR="00FD6E7D">
        <w:rPr>
          <w:rFonts w:eastAsia="ComeniaSerif"/>
          <w:lang w:bidi="ar-SA"/>
        </w:rPr>
        <w:t xml:space="preserve"> pro vypracování bakalářských a </w:t>
      </w:r>
      <w:r>
        <w:rPr>
          <w:rFonts w:eastAsia="ComeniaSerif"/>
          <w:lang w:bidi="ar-SA"/>
        </w:rPr>
        <w:t xml:space="preserve">diplomových prací (zveřejňované formou výnosů děkana) a v kurzu MES – Metodologický seminář. </w:t>
      </w:r>
    </w:p>
    <w:p w14:paraId="6808EB2B" w14:textId="77777777" w:rsidR="004B556C" w:rsidRDefault="004B556C" w:rsidP="004B556C">
      <w:pPr>
        <w:pStyle w:val="Heading2"/>
      </w:pPr>
      <w:bookmarkStart w:id="6" w:name="_Toc348517255"/>
      <w:r>
        <w:t>Podkapitola</w:t>
      </w:r>
      <w:bookmarkEnd w:id="6"/>
    </w:p>
    <w:p w14:paraId="3932C0CA" w14:textId="77777777" w:rsidR="00E45882" w:rsidRPr="00E45882" w:rsidRDefault="00E45882" w:rsidP="00E45882">
      <w:r>
        <w:t>Vlastní text práce.</w:t>
      </w:r>
    </w:p>
    <w:p w14:paraId="6B1ADBFF" w14:textId="77777777" w:rsidR="00E45882" w:rsidRDefault="00E45882" w:rsidP="00E45882">
      <w:pPr>
        <w:pStyle w:val="Caption"/>
        <w:keepNext/>
        <w:jc w:val="left"/>
      </w:pPr>
      <w:bookmarkStart w:id="7" w:name="_Toc348517268"/>
      <w:r>
        <w:t xml:space="preserve">Tabulka </w:t>
      </w:r>
      <w:fldSimple w:instr=" SEQ Tabulka \* ARABIC ">
        <w:r w:rsidR="005070C5">
          <w:rPr>
            <w:noProof/>
          </w:rPr>
          <w:t>1</w:t>
        </w:r>
      </w:fldSimple>
      <w:r>
        <w:t xml:space="preserve"> Název tabulky</w:t>
      </w:r>
      <w:r w:rsidR="00262A7A">
        <w:t>.</w:t>
      </w:r>
      <w:bookmarkEnd w:id="7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4EBF5836" w14:textId="77777777" w:rsidTr="00886BC8">
        <w:tc>
          <w:tcPr>
            <w:tcW w:w="2161" w:type="dxa"/>
            <w:shd w:val="clear" w:color="auto" w:fill="auto"/>
          </w:tcPr>
          <w:p w14:paraId="0076C4F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76E1C6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64486DF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F6C3B9" w14:textId="77777777" w:rsidR="00E45882" w:rsidRDefault="00E45882" w:rsidP="004B556C"/>
        </w:tc>
      </w:tr>
      <w:tr w:rsidR="00E45882" w14:paraId="2787BE62" w14:textId="77777777" w:rsidTr="00886BC8">
        <w:tc>
          <w:tcPr>
            <w:tcW w:w="2161" w:type="dxa"/>
            <w:shd w:val="clear" w:color="auto" w:fill="auto"/>
          </w:tcPr>
          <w:p w14:paraId="1DA7FED0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0E73A51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1B51D9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C3C7CAD" w14:textId="77777777" w:rsidR="00E45882" w:rsidRDefault="00E45882" w:rsidP="004B556C"/>
        </w:tc>
      </w:tr>
      <w:tr w:rsidR="00E45882" w14:paraId="74326E4B" w14:textId="77777777" w:rsidTr="00886BC8">
        <w:tc>
          <w:tcPr>
            <w:tcW w:w="2161" w:type="dxa"/>
            <w:shd w:val="clear" w:color="auto" w:fill="auto"/>
          </w:tcPr>
          <w:p w14:paraId="1D9F7EA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ACAD0B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1B4F21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35B82363" w14:textId="77777777" w:rsidR="00E45882" w:rsidRDefault="00E45882" w:rsidP="004B556C"/>
        </w:tc>
      </w:tr>
      <w:tr w:rsidR="00E45882" w14:paraId="70132CC3" w14:textId="77777777" w:rsidTr="00886BC8">
        <w:tc>
          <w:tcPr>
            <w:tcW w:w="2161" w:type="dxa"/>
            <w:shd w:val="clear" w:color="auto" w:fill="auto"/>
          </w:tcPr>
          <w:p w14:paraId="4DBE319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480B7D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91941A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8F8138F" w14:textId="77777777" w:rsidR="00E45882" w:rsidRDefault="00E45882" w:rsidP="004B556C"/>
        </w:tc>
      </w:tr>
    </w:tbl>
    <w:p w14:paraId="2AA9308C" w14:textId="77777777" w:rsidR="00E45882" w:rsidRPr="004B556C" w:rsidRDefault="00995861" w:rsidP="004B556C">
      <w:r>
        <w:t>Zdroj: citace zdroje, nebo autor, vlastní zpracování</w:t>
      </w:r>
    </w:p>
    <w:p w14:paraId="37B84081" w14:textId="77777777" w:rsidR="004B556C" w:rsidRDefault="004B556C" w:rsidP="004B556C">
      <w:pPr>
        <w:pStyle w:val="Heading3"/>
      </w:pPr>
      <w:bookmarkStart w:id="8" w:name="_Toc348517256"/>
      <w:r>
        <w:t>Podřazená podkapitola</w:t>
      </w:r>
      <w:bookmarkEnd w:id="8"/>
    </w:p>
    <w:p w14:paraId="328F5FF1" w14:textId="77777777" w:rsidR="00E45882" w:rsidRPr="00E45882" w:rsidRDefault="00E45882" w:rsidP="00E45882">
      <w:r>
        <w:t>Vlastní text práce.</w:t>
      </w:r>
    </w:p>
    <w:p w14:paraId="41607A8A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4B639B52" wp14:editId="474A81EA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49DFBE" w14:textId="77777777" w:rsidR="00E45882" w:rsidRDefault="00E45882" w:rsidP="00E45882">
      <w:pPr>
        <w:pStyle w:val="Caption"/>
        <w:jc w:val="left"/>
      </w:pPr>
      <w:bookmarkStart w:id="9" w:name="_Toc348517265"/>
      <w:r>
        <w:t xml:space="preserve">Obr. </w:t>
      </w:r>
      <w:fldSimple w:instr=" SEQ Obr. \* ARABIC ">
        <w:r w:rsidR="005070C5">
          <w:rPr>
            <w:noProof/>
          </w:rPr>
          <w:t>1</w:t>
        </w:r>
      </w:fldSimple>
      <w:r>
        <w:t xml:space="preserve"> </w:t>
      </w:r>
      <w:r w:rsidRPr="00BA4DEF">
        <w:t>Název obrázku/grafu/fotografie</w:t>
      </w:r>
      <w:r w:rsidR="00262A7A">
        <w:t>.</w:t>
      </w:r>
      <w:bookmarkEnd w:id="9"/>
      <w:r w:rsidR="00262A7A">
        <w:t xml:space="preserve"> </w:t>
      </w:r>
    </w:p>
    <w:p w14:paraId="06194D2D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13B25FF6" w14:textId="77777777" w:rsidR="004366F7" w:rsidRDefault="00995861" w:rsidP="0016335D">
      <w:pPr>
        <w:pStyle w:val="Heading1"/>
      </w:pPr>
      <w:bookmarkStart w:id="10" w:name="_Toc348517257"/>
      <w:r>
        <w:lastRenderedPageBreak/>
        <w:t>Shrnutí výsledků</w:t>
      </w:r>
      <w:bookmarkEnd w:id="10"/>
    </w:p>
    <w:p w14:paraId="3D182514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2533965" w14:textId="77777777" w:rsidR="004366F7" w:rsidRDefault="004366F7" w:rsidP="0016335D">
      <w:pPr>
        <w:pStyle w:val="Heading1"/>
      </w:pPr>
      <w:bookmarkStart w:id="11" w:name="_Toc348517258"/>
      <w:r>
        <w:lastRenderedPageBreak/>
        <w:t>Závěry a doporučení</w:t>
      </w:r>
      <w:bookmarkEnd w:id="11"/>
    </w:p>
    <w:p w14:paraId="2DCDBC52" w14:textId="3D3903F5" w:rsidR="0054029B" w:rsidRDefault="002743E7" w:rsidP="00294A75">
      <w:r>
        <w:t xml:space="preserve">Kritická diskuze nad výsledky, ke kterým autor dospěl (soulad </w:t>
      </w:r>
      <w:r w:rsidR="001B0012">
        <w:t>výsledků literaturou</w:t>
      </w:r>
      <w:r>
        <w:t xml:space="preserve">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48BE6D74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483DCF15" w14:textId="4A175A47" w:rsidR="00D92B19" w:rsidRDefault="00546C85" w:rsidP="001B0012">
      <w:pPr>
        <w:pStyle w:val="Heading1"/>
      </w:pPr>
      <w:bookmarkStart w:id="12" w:name="_Toc348517259"/>
      <w:r w:rsidRPr="00546C85">
        <w:lastRenderedPageBreak/>
        <w:t>Seznam použité literatury</w:t>
      </w:r>
      <w:bookmarkEnd w:id="12"/>
    </w:p>
    <w:p w14:paraId="0161B03D" w14:textId="77777777" w:rsidR="001B0012" w:rsidRPr="001B0012" w:rsidRDefault="001B0012" w:rsidP="001B0012">
      <w:pPr>
        <w:rPr>
          <w:rFonts w:eastAsia="Calibri"/>
        </w:rPr>
      </w:pPr>
    </w:p>
    <w:p w14:paraId="063E449B" w14:textId="77777777" w:rsidR="005640CC" w:rsidRPr="00886BC8" w:rsidRDefault="005640CC" w:rsidP="00D92B19">
      <w:pPr>
        <w:pStyle w:val="NoSpacing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1DDA97F9" w14:textId="77777777" w:rsidR="00D7500B" w:rsidRDefault="00193BF0" w:rsidP="00422B51">
      <w:pPr>
        <w:pStyle w:val="Heading1"/>
      </w:pPr>
      <w:bookmarkStart w:id="13" w:name="_Toc348517260"/>
      <w:r>
        <w:lastRenderedPageBreak/>
        <w:t>Přílohy</w:t>
      </w:r>
      <w:bookmarkEnd w:id="13"/>
    </w:p>
    <w:p w14:paraId="6604DEA2" w14:textId="77777777" w:rsidR="00D57656" w:rsidRDefault="00D57656" w:rsidP="008201AF">
      <w:pPr>
        <w:pStyle w:val="ListParagraph"/>
        <w:numPr>
          <w:ilvl w:val="0"/>
          <w:numId w:val="30"/>
        </w:numPr>
      </w:pPr>
    </w:p>
    <w:p w14:paraId="63DDC903" w14:textId="77777777" w:rsidR="008201AF" w:rsidRDefault="008201AF">
      <w:pPr>
        <w:spacing w:after="200" w:line="276" w:lineRule="auto"/>
      </w:pPr>
    </w:p>
    <w:p w14:paraId="4E7561F7" w14:textId="77777777" w:rsidR="008201AF" w:rsidRDefault="008201AF">
      <w:pPr>
        <w:spacing w:after="200" w:line="276" w:lineRule="auto"/>
        <w:sectPr w:rsidR="008201AF" w:rsidSect="00FC3E01">
          <w:headerReference w:type="default" r:id="rId12"/>
          <w:footerReference w:type="default" r:id="rId13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083C0D76" w14:textId="77777777" w:rsidR="001E4592" w:rsidRDefault="001E4592">
      <w:pPr>
        <w:spacing w:after="200" w:line="276" w:lineRule="auto"/>
      </w:pPr>
    </w:p>
    <w:p w14:paraId="02DD1B59" w14:textId="77777777" w:rsidR="00D7500B" w:rsidRDefault="00D7500B"/>
    <w:p w14:paraId="776ED0A3" w14:textId="77777777" w:rsidR="001911AC" w:rsidRDefault="001911AC">
      <w:pPr>
        <w:sectPr w:rsidR="001911AC" w:rsidSect="00FC3E01">
          <w:headerReference w:type="default" r:id="rId14"/>
          <w:footerReference w:type="default" r:id="rId15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7146FCF8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16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B76B" w14:textId="77777777" w:rsidR="002E1665" w:rsidRDefault="002E1665" w:rsidP="003A3689">
      <w:pPr>
        <w:spacing w:line="240" w:lineRule="auto"/>
      </w:pPr>
      <w:r>
        <w:separator/>
      </w:r>
    </w:p>
    <w:p w14:paraId="6D7B84AC" w14:textId="77777777" w:rsidR="002E1665" w:rsidRDefault="002E1665"/>
  </w:endnote>
  <w:endnote w:type="continuationSeparator" w:id="0">
    <w:p w14:paraId="57B475DD" w14:textId="77777777" w:rsidR="002E1665" w:rsidRDefault="002E1665" w:rsidP="003A3689">
      <w:pPr>
        <w:spacing w:line="240" w:lineRule="auto"/>
      </w:pPr>
      <w:r>
        <w:continuationSeparator/>
      </w:r>
    </w:p>
    <w:p w14:paraId="411A735B" w14:textId="77777777" w:rsidR="002E1665" w:rsidRDefault="002E1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294E" w14:textId="77777777" w:rsidR="00795100" w:rsidRDefault="00795100">
    <w:pPr>
      <w:pStyle w:val="Footer"/>
      <w:jc w:val="center"/>
    </w:pPr>
  </w:p>
  <w:p w14:paraId="443E891A" w14:textId="77777777" w:rsidR="00795100" w:rsidRDefault="00795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431C" w14:textId="77777777" w:rsidR="00795100" w:rsidRDefault="00795100">
    <w:pPr>
      <w:pStyle w:val="Footer"/>
      <w:jc w:val="center"/>
    </w:pPr>
  </w:p>
  <w:p w14:paraId="3C9A5B4B" w14:textId="77777777" w:rsidR="00795100" w:rsidRDefault="00795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B237" w14:textId="77777777" w:rsidR="00795100" w:rsidRDefault="00E03E48">
    <w:pPr>
      <w:pStyle w:val="Footer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46E7C74A" w14:textId="77777777" w:rsidR="00795100" w:rsidRDefault="007951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7314" w14:textId="77777777" w:rsidR="008201AF" w:rsidRDefault="008201AF">
    <w:pPr>
      <w:pStyle w:val="Footer"/>
      <w:jc w:val="center"/>
    </w:pPr>
  </w:p>
  <w:p w14:paraId="6825B096" w14:textId="77777777" w:rsidR="008201AF" w:rsidRDefault="00820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ADD5" w14:textId="77777777" w:rsidR="002E1665" w:rsidRDefault="002E1665" w:rsidP="003A3689">
      <w:pPr>
        <w:spacing w:line="240" w:lineRule="auto"/>
      </w:pPr>
      <w:r>
        <w:separator/>
      </w:r>
    </w:p>
    <w:p w14:paraId="4D40A290" w14:textId="77777777" w:rsidR="002E1665" w:rsidRDefault="002E1665"/>
  </w:footnote>
  <w:footnote w:type="continuationSeparator" w:id="0">
    <w:p w14:paraId="521C1C80" w14:textId="77777777" w:rsidR="002E1665" w:rsidRDefault="002E1665" w:rsidP="003A3689">
      <w:pPr>
        <w:spacing w:line="240" w:lineRule="auto"/>
      </w:pPr>
      <w:r>
        <w:continuationSeparator/>
      </w:r>
    </w:p>
    <w:p w14:paraId="1B7E3E75" w14:textId="77777777" w:rsidR="002E1665" w:rsidRDefault="002E1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C2E60" w14:textId="77777777" w:rsidR="00795100" w:rsidRDefault="00795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E67D" w14:textId="77777777" w:rsidR="00795100" w:rsidRDefault="00795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F6C6" w14:textId="77777777" w:rsidR="008201AF" w:rsidRDefault="008201AF" w:rsidP="008201AF">
    <w:pPr>
      <w:pStyle w:val="Header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10E4" w14:textId="77777777" w:rsidR="001911AC" w:rsidRDefault="001911AC" w:rsidP="008201A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 w16cid:durableId="728116882">
    <w:abstractNumId w:val="22"/>
  </w:num>
  <w:num w:numId="2" w16cid:durableId="193463478">
    <w:abstractNumId w:val="23"/>
  </w:num>
  <w:num w:numId="3" w16cid:durableId="825249291">
    <w:abstractNumId w:val="17"/>
  </w:num>
  <w:num w:numId="4" w16cid:durableId="1451170672">
    <w:abstractNumId w:val="6"/>
  </w:num>
  <w:num w:numId="5" w16cid:durableId="2041973862">
    <w:abstractNumId w:val="10"/>
  </w:num>
  <w:num w:numId="6" w16cid:durableId="831870751">
    <w:abstractNumId w:val="4"/>
  </w:num>
  <w:num w:numId="7" w16cid:durableId="1848251593">
    <w:abstractNumId w:val="14"/>
  </w:num>
  <w:num w:numId="8" w16cid:durableId="358508266">
    <w:abstractNumId w:val="12"/>
  </w:num>
  <w:num w:numId="9" w16cid:durableId="1804343755">
    <w:abstractNumId w:val="19"/>
  </w:num>
  <w:num w:numId="10" w16cid:durableId="1132752743">
    <w:abstractNumId w:val="18"/>
  </w:num>
  <w:num w:numId="11" w16cid:durableId="285161236">
    <w:abstractNumId w:val="15"/>
  </w:num>
  <w:num w:numId="12" w16cid:durableId="164977745">
    <w:abstractNumId w:val="16"/>
  </w:num>
  <w:num w:numId="13" w16cid:durableId="130442047">
    <w:abstractNumId w:val="13"/>
  </w:num>
  <w:num w:numId="14" w16cid:durableId="423183031">
    <w:abstractNumId w:val="33"/>
  </w:num>
  <w:num w:numId="15" w16cid:durableId="1025208600">
    <w:abstractNumId w:val="11"/>
  </w:num>
  <w:num w:numId="16" w16cid:durableId="1023439838">
    <w:abstractNumId w:val="25"/>
  </w:num>
  <w:num w:numId="17" w16cid:durableId="2045976694">
    <w:abstractNumId w:val="32"/>
  </w:num>
  <w:num w:numId="18" w16cid:durableId="1239902229">
    <w:abstractNumId w:val="26"/>
  </w:num>
  <w:num w:numId="19" w16cid:durableId="568425245">
    <w:abstractNumId w:val="28"/>
  </w:num>
  <w:num w:numId="20" w16cid:durableId="1937055236">
    <w:abstractNumId w:val="2"/>
  </w:num>
  <w:num w:numId="21" w16cid:durableId="1569075880">
    <w:abstractNumId w:val="3"/>
  </w:num>
  <w:num w:numId="22" w16cid:durableId="2123957895">
    <w:abstractNumId w:val="31"/>
  </w:num>
  <w:num w:numId="23" w16cid:durableId="822039059">
    <w:abstractNumId w:val="5"/>
  </w:num>
  <w:num w:numId="24" w16cid:durableId="785544268">
    <w:abstractNumId w:val="29"/>
  </w:num>
  <w:num w:numId="25" w16cid:durableId="728042113">
    <w:abstractNumId w:val="8"/>
  </w:num>
  <w:num w:numId="26" w16cid:durableId="389036585">
    <w:abstractNumId w:val="7"/>
  </w:num>
  <w:num w:numId="27" w16cid:durableId="1566800527">
    <w:abstractNumId w:val="20"/>
  </w:num>
  <w:num w:numId="28" w16cid:durableId="347026459">
    <w:abstractNumId w:val="30"/>
  </w:num>
  <w:num w:numId="29" w16cid:durableId="19552629">
    <w:abstractNumId w:val="21"/>
  </w:num>
  <w:num w:numId="30" w16cid:durableId="2067339322">
    <w:abstractNumId w:val="0"/>
  </w:num>
  <w:num w:numId="31" w16cid:durableId="149518114">
    <w:abstractNumId w:val="24"/>
  </w:num>
  <w:num w:numId="32" w16cid:durableId="1292058271">
    <w:abstractNumId w:val="9"/>
  </w:num>
  <w:num w:numId="33" w16cid:durableId="1876189303">
    <w:abstractNumId w:val="1"/>
  </w:num>
  <w:num w:numId="34" w16cid:durableId="157339211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C5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012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1665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67C0E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070C5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4FD8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488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FFC5"/>
  <w15:docId w15:val="{18621425-5A97-41E1-872D-8033E359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link w:val="Heading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link w:val="Heading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link w:val="Heading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link w:val="Heading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8Char">
    <w:name w:val="Heading 8 Char"/>
    <w:link w:val="Heading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link w:val="Heading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CommentReference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3F1263"/>
    <w:pPr>
      <w:spacing w:before="240" w:after="240"/>
      <w:ind w:left="720"/>
      <w:contextualSpacing/>
    </w:pPr>
  </w:style>
  <w:style w:type="table" w:styleId="TableGrid">
    <w:name w:val="Table Grid"/>
    <w:basedOn w:val="TableNormal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F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62"/>
    <w:pPr>
      <w:spacing w:after="100"/>
      <w:ind w:left="240"/>
    </w:pPr>
  </w:style>
  <w:style w:type="character" w:styleId="Hyperlink">
    <w:name w:val="Hyperlink"/>
    <w:uiPriority w:val="99"/>
    <w:unhideWhenUsed/>
    <w:rsid w:val="00077F6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44F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al"/>
    <w:next w:val="Normal"/>
    <w:qFormat/>
    <w:rsid w:val="00240C6E"/>
    <w:rPr>
      <w:rFonts w:ascii="Arial" w:hAnsi="Arial"/>
      <w:b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E3536"/>
  </w:style>
  <w:style w:type="character" w:customStyle="1" w:styleId="FootnoteTextChar">
    <w:name w:val="Footnote Text Char"/>
    <w:link w:val="FootnoteText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FootnoteReference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NoSpacing"/>
    <w:next w:val="Normal"/>
    <w:qFormat/>
    <w:rsid w:val="00EE6D1C"/>
    <w:pPr>
      <w:spacing w:after="360"/>
      <w:jc w:val="center"/>
    </w:pPr>
    <w:rPr>
      <w:i/>
      <w:sz w:val="20"/>
    </w:rPr>
  </w:style>
  <w:style w:type="paragraph" w:styleId="NormalWeb">
    <w:name w:val="Normal (Web)"/>
    <w:basedOn w:val="Normal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PlaceholderText">
    <w:name w:val="Placeholder Text"/>
    <w:uiPriority w:val="99"/>
    <w:semiHidden/>
    <w:rsid w:val="004366F7"/>
    <w:rPr>
      <w:color w:val="808080"/>
    </w:rPr>
  </w:style>
  <w:style w:type="table" w:styleId="LightGrid">
    <w:name w:val="Light Grid"/>
    <w:basedOn w:val="TableNormal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he\OneDrive\Documents\UHK\BP\BP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</Template>
  <TotalTime>8</TotalTime>
  <Pages>17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4169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František Bláha</dc:creator>
  <cp:lastModifiedBy>František Bláha</cp:lastModifiedBy>
  <cp:revision>5</cp:revision>
  <cp:lastPrinted>2012-04-25T05:27:00Z</cp:lastPrinted>
  <dcterms:created xsi:type="dcterms:W3CDTF">2022-11-18T09:25:00Z</dcterms:created>
  <dcterms:modified xsi:type="dcterms:W3CDTF">2022-11-18T09:34:00Z</dcterms:modified>
</cp:coreProperties>
</file>